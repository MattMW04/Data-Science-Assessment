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B817913" w14:textId="77777777" w:rsidR="005B5242" w:rsidRDefault="005B5242"/>
        <w:tbl>
          <w:tblPr>
            <w:tblpPr w:leftFromText="187" w:rightFromText="187" w:bottomFromText="720" w:vertAnchor="page" w:horzAnchor="margin" w:tblpY="2342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D34AB6" w14:paraId="59B37007" w14:textId="77777777" w:rsidTr="00D34AB6">
            <w:tc>
              <w:tcPr>
                <w:tcW w:w="9274" w:type="dxa"/>
              </w:tcPr>
              <w:sdt>
                <w:sdtPr>
                  <w:rPr>
                    <w:b/>
                    <w:bCs/>
                    <w:sz w:val="96"/>
                  </w:rPr>
                  <w:alias w:val="Title"/>
                  <w:id w:val="-308007970"/>
                  <w:placeholder>
                    <w:docPart w:val="DC7DB5C510EA4165A67ECF1DCD4D8AB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AA4203" w14:textId="1A79F891" w:rsidR="00D34AB6" w:rsidRPr="0005171A" w:rsidRDefault="00D34AB6" w:rsidP="00D34AB6">
                    <w:pPr>
                      <w:pStyle w:val="Title"/>
                      <w:jc w:val="center"/>
                      <w:rPr>
                        <w:b/>
                        <w:bCs/>
                        <w:sz w:val="96"/>
                      </w:rPr>
                    </w:pPr>
                    <w:r w:rsidRPr="0005171A">
                      <w:rPr>
                        <w:b/>
                        <w:bCs/>
                        <w:sz w:val="96"/>
                      </w:rPr>
                      <w:t xml:space="preserve">Portfolio for </w:t>
                    </w:r>
                    <w:r w:rsidR="00C64210">
                      <w:rPr>
                        <w:b/>
                        <w:bCs/>
                        <w:sz w:val="96"/>
                      </w:rPr>
                      <w:t>Data Science</w:t>
                    </w:r>
                    <w:r w:rsidRPr="0005171A">
                      <w:rPr>
                        <w:b/>
                        <w:bCs/>
                        <w:sz w:val="96"/>
                      </w:rPr>
                      <w:t xml:space="preserve"> COM</w:t>
                    </w:r>
                    <w:r w:rsidR="00C64210">
                      <w:rPr>
                        <w:b/>
                        <w:bCs/>
                        <w:sz w:val="96"/>
                      </w:rPr>
                      <w:t>618</w:t>
                    </w:r>
                  </w:p>
                </w:sdtContent>
              </w:sdt>
            </w:tc>
          </w:tr>
          <w:tr w:rsidR="00D34AB6" w14:paraId="766644B4" w14:textId="77777777" w:rsidTr="00D34AB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53DD933C" w14:textId="110BACDE" w:rsidR="00D34AB6" w:rsidRDefault="00D34AB6" w:rsidP="00D34AB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Your student number</w:t>
                    </w:r>
                    <w:r w:rsidR="00C64210">
                      <w:rPr>
                        <w:sz w:val="36"/>
                        <w:szCs w:val="36"/>
                      </w:rPr>
                      <w:t xml:space="preserve"> and name</w:t>
                    </w:r>
                  </w:p>
                </w:sdtContent>
              </w:sdt>
            </w:tc>
          </w:tr>
          <w:tr w:rsidR="00D34AB6" w14:paraId="173E9313" w14:textId="77777777" w:rsidTr="00D34AB6">
            <w:tc>
              <w:tcPr>
                <w:tcW w:w="0" w:type="auto"/>
                <w:vAlign w:val="bottom"/>
              </w:tcPr>
              <w:p w14:paraId="4C669A69" w14:textId="77777777" w:rsidR="00D34AB6" w:rsidRDefault="00D34AB6" w:rsidP="00D34AB6"/>
            </w:tc>
          </w:tr>
          <w:tr w:rsidR="00D34AB6" w14:paraId="620B958D" w14:textId="77777777" w:rsidTr="00D34AB6">
            <w:tc>
              <w:tcPr>
                <w:tcW w:w="0" w:type="auto"/>
                <w:vAlign w:val="bottom"/>
              </w:tcPr>
              <w:p w14:paraId="569D0D14" w14:textId="77777777" w:rsidR="00D34AB6" w:rsidRDefault="00D34AB6" w:rsidP="00D34AB6">
                <w:pPr>
                  <w:jc w:val="center"/>
                </w:pPr>
              </w:p>
            </w:tc>
          </w:tr>
          <w:tr w:rsidR="00D34AB6" w14:paraId="35943A0B" w14:textId="77777777" w:rsidTr="00D34AB6">
            <w:tc>
              <w:tcPr>
                <w:tcW w:w="0" w:type="auto"/>
                <w:vAlign w:val="bottom"/>
              </w:tcPr>
              <w:p w14:paraId="71752187" w14:textId="77777777" w:rsidR="00D34AB6" w:rsidRDefault="00D34AB6" w:rsidP="00D34AB6">
                <w:pPr>
                  <w:jc w:val="center"/>
                </w:pPr>
              </w:p>
            </w:tc>
          </w:tr>
        </w:tbl>
        <w:p w14:paraId="6BA7BE96" w14:textId="77777777" w:rsidR="00974D83" w:rsidRDefault="00B2656D" w:rsidP="00974D8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bookmarkStart w:id="0" w:name="_Toc473039571" w:displacedByCustomXml="prev"/>
    <w:p w14:paraId="5A55BA94" w14:textId="3C1423A1" w:rsidR="00974D83" w:rsidRPr="00974D83" w:rsidRDefault="00974D83" w:rsidP="00974D83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pPr>
      <w:r w:rsidRPr="003E5F9F">
        <w:rPr>
          <w:b/>
          <w:bCs/>
          <w:color w:val="FF0000"/>
          <w:sz w:val="28"/>
          <w:szCs w:val="28"/>
        </w:rPr>
        <w:lastRenderedPageBreak/>
        <w:t>Note:</w:t>
      </w:r>
      <w:r w:rsidRPr="00284E9E">
        <w:rPr>
          <w:sz w:val="28"/>
          <w:szCs w:val="28"/>
        </w:rPr>
        <w:t xml:space="preserve"> </w:t>
      </w:r>
      <w:r>
        <w:rPr>
          <w:sz w:val="28"/>
          <w:szCs w:val="28"/>
        </w:rPr>
        <w:t>This is only an example template to be used, you can use your own as far as you follow the assessment brief.</w:t>
      </w:r>
    </w:p>
    <w:p w14:paraId="25E3AE96" w14:textId="3BE949C4" w:rsidR="00974D83" w:rsidRDefault="00974D83" w:rsidP="00974D83">
      <w:pPr>
        <w:jc w:val="both"/>
        <w:rPr>
          <w:sz w:val="28"/>
          <w:szCs w:val="28"/>
        </w:rPr>
      </w:pPr>
      <w:r w:rsidRPr="006F7355">
        <w:rPr>
          <w:sz w:val="28"/>
          <w:szCs w:val="28"/>
        </w:rPr>
        <w:t>The reference list at the end does not count toward</w:t>
      </w:r>
      <w:r>
        <w:rPr>
          <w:sz w:val="28"/>
          <w:szCs w:val="28"/>
        </w:rPr>
        <w:t>s</w:t>
      </w:r>
      <w:r w:rsidRPr="006F7355">
        <w:rPr>
          <w:sz w:val="28"/>
          <w:szCs w:val="28"/>
        </w:rPr>
        <w:t xml:space="preserve"> the word count</w:t>
      </w:r>
      <w:r>
        <w:rPr>
          <w:sz w:val="28"/>
          <w:szCs w:val="28"/>
        </w:rPr>
        <w:t>. Feel fr</w:t>
      </w:r>
      <w:r w:rsidRPr="00DF682A">
        <w:rPr>
          <w:sz w:val="28"/>
          <w:szCs w:val="28"/>
        </w:rPr>
        <w:t>ee</w:t>
      </w:r>
      <w:r>
        <w:rPr>
          <w:sz w:val="28"/>
          <w:szCs w:val="28"/>
        </w:rPr>
        <w:t xml:space="preserve"> to</w:t>
      </w:r>
      <w:r w:rsidRPr="00DF682A">
        <w:rPr>
          <w:sz w:val="28"/>
          <w:szCs w:val="28"/>
        </w:rPr>
        <w:t xml:space="preserve"> be creative and support your answers by </w:t>
      </w:r>
      <w:r w:rsidRPr="00B35C32">
        <w:rPr>
          <w:b/>
          <w:bCs/>
          <w:sz w:val="28"/>
          <w:szCs w:val="28"/>
        </w:rPr>
        <w:t>adding artefacts such as screenshots, code snippets, diagrams, charts etc., where appropriate</w:t>
      </w:r>
      <w:r w:rsidR="00F0538E">
        <w:rPr>
          <w:b/>
          <w:bCs/>
          <w:sz w:val="28"/>
          <w:szCs w:val="28"/>
        </w:rPr>
        <w:t xml:space="preserve"> throughout the report</w:t>
      </w:r>
      <w:r w:rsidRPr="00B35C32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53E5E">
        <w:rPr>
          <w:sz w:val="28"/>
          <w:szCs w:val="28"/>
        </w:rPr>
        <w:t>For both part A and B</w:t>
      </w:r>
      <w:r w:rsidR="00503DE0">
        <w:rPr>
          <w:sz w:val="28"/>
          <w:szCs w:val="28"/>
        </w:rPr>
        <w:t xml:space="preserve"> of the assessment</w:t>
      </w:r>
      <w:r w:rsidRPr="00B53E5E">
        <w:rPr>
          <w:sz w:val="28"/>
          <w:szCs w:val="28"/>
        </w:rPr>
        <w:t xml:space="preserve">, it is important to provide </w:t>
      </w:r>
      <w:proofErr w:type="gramStart"/>
      <w:r w:rsidRPr="00B53E5E">
        <w:rPr>
          <w:sz w:val="28"/>
          <w:szCs w:val="28"/>
        </w:rPr>
        <w:t>evidences</w:t>
      </w:r>
      <w:proofErr w:type="gramEnd"/>
      <w:r w:rsidRPr="00B53E5E">
        <w:rPr>
          <w:sz w:val="28"/>
          <w:szCs w:val="28"/>
        </w:rPr>
        <w:t xml:space="preserve"> (related work) from the literature </w:t>
      </w:r>
      <w:r>
        <w:rPr>
          <w:sz w:val="28"/>
          <w:szCs w:val="28"/>
        </w:rPr>
        <w:t xml:space="preserve">throughout the portfolio. Please use mainly journal articles, book, conference proceedings and reports when you do your research and if you need to cite these. </w:t>
      </w:r>
    </w:p>
    <w:p w14:paraId="7FBFB0DA" w14:textId="37823461" w:rsidR="00F0538E" w:rsidRDefault="00F0538E" w:rsidP="00974D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snippets/screenshots will act as artefacts, so make sure you add </w:t>
      </w:r>
      <w:r w:rsidR="003B6D60">
        <w:rPr>
          <w:sz w:val="28"/>
          <w:szCs w:val="28"/>
        </w:rPr>
        <w:t>these at every important step you took.</w:t>
      </w:r>
    </w:p>
    <w:p w14:paraId="38A1E9FD" w14:textId="77777777" w:rsidR="00974D83" w:rsidRDefault="00974D83" w:rsidP="000D4811">
      <w:pPr>
        <w:pStyle w:val="Heading1"/>
        <w:rPr>
          <w:b/>
          <w:sz w:val="40"/>
        </w:rPr>
      </w:pPr>
    </w:p>
    <w:p w14:paraId="52C07CEC" w14:textId="6E156F0D" w:rsidR="007024E4" w:rsidRDefault="007024E4" w:rsidP="000D4811">
      <w:pPr>
        <w:pStyle w:val="Heading1"/>
        <w:rPr>
          <w:b/>
          <w:sz w:val="40"/>
        </w:rPr>
      </w:pPr>
      <w:r>
        <w:rPr>
          <w:b/>
          <w:sz w:val="40"/>
        </w:rPr>
        <w:t>Introduction</w:t>
      </w:r>
    </w:p>
    <w:p w14:paraId="47522F99" w14:textId="77777777" w:rsidR="00AE1C39" w:rsidRPr="00AE1C39" w:rsidRDefault="00AE1C39" w:rsidP="00AE1C39"/>
    <w:p w14:paraId="36E9F10B" w14:textId="16B72CF7" w:rsidR="003B34E9" w:rsidRPr="00AE1C39" w:rsidRDefault="004853D9" w:rsidP="00001102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 w:rsidRPr="00AE1C39">
        <w:rPr>
          <w:rFonts w:eastAsiaTheme="minorEastAsia"/>
          <w:sz w:val="28"/>
          <w:szCs w:val="28"/>
        </w:rPr>
        <w:t xml:space="preserve">Write </w:t>
      </w:r>
      <w:r w:rsidR="00EF299C" w:rsidRPr="00AE1C39">
        <w:rPr>
          <w:rFonts w:eastAsiaTheme="minorEastAsia"/>
          <w:sz w:val="28"/>
          <w:szCs w:val="28"/>
        </w:rPr>
        <w:t>about the background of the topic area</w:t>
      </w:r>
      <w:r w:rsidR="00F02B01" w:rsidRPr="00AE1C39">
        <w:rPr>
          <w:rFonts w:eastAsiaTheme="minorEastAsia"/>
          <w:sz w:val="28"/>
          <w:szCs w:val="28"/>
        </w:rPr>
        <w:t xml:space="preserve"> and </w:t>
      </w:r>
      <w:r w:rsidR="00A701FB" w:rsidRPr="00AE1C39">
        <w:rPr>
          <w:rFonts w:eastAsiaTheme="minorEastAsia"/>
          <w:sz w:val="28"/>
          <w:szCs w:val="28"/>
        </w:rPr>
        <w:t>a brief literature review</w:t>
      </w:r>
      <w:r w:rsidR="005F1C31" w:rsidRPr="00AE1C39">
        <w:rPr>
          <w:rFonts w:eastAsiaTheme="minorEastAsia"/>
          <w:sz w:val="28"/>
          <w:szCs w:val="28"/>
        </w:rPr>
        <w:t>, some challenges in the sector and/or the problem statement</w:t>
      </w:r>
      <w:r w:rsidR="00A701FB" w:rsidRPr="00AE1C39">
        <w:rPr>
          <w:rFonts w:eastAsiaTheme="minorEastAsia"/>
          <w:sz w:val="28"/>
          <w:szCs w:val="28"/>
        </w:rPr>
        <w:t>.</w:t>
      </w:r>
    </w:p>
    <w:p w14:paraId="6EFB26F4" w14:textId="4661B919" w:rsidR="00EC2302" w:rsidRPr="00AE1C39" w:rsidRDefault="003B34E9" w:rsidP="00AE1C39">
      <w:pPr>
        <w:pStyle w:val="Heading2"/>
        <w:numPr>
          <w:ilvl w:val="0"/>
          <w:numId w:val="2"/>
        </w:numPr>
        <w:rPr>
          <w:rFonts w:asciiTheme="minorHAnsi" w:eastAsiaTheme="minorEastAsia" w:hAnsiTheme="minorHAnsi" w:cstheme="minorBidi"/>
          <w:bCs w:val="0"/>
          <w:color w:val="auto"/>
          <w:szCs w:val="28"/>
        </w:rPr>
      </w:pPr>
      <w:r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>Aims/Objectives of the coursework</w:t>
      </w:r>
      <w:bookmarkEnd w:id="0"/>
      <w:r w:rsidR="00AE1C39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 xml:space="preserve">- </w:t>
      </w:r>
      <w:r w:rsidR="00195794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>Describe</w:t>
      </w:r>
      <w:r w:rsidR="00337936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 xml:space="preserve"> in a few lines the aims and objectives of the work</w:t>
      </w:r>
      <w:r w:rsidR="008B3325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 xml:space="preserve">, </w:t>
      </w:r>
      <w:proofErr w:type="gramStart"/>
      <w:r w:rsidR="008B3325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>make reference</w:t>
      </w:r>
      <w:proofErr w:type="gramEnd"/>
      <w:r w:rsidR="008B3325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 xml:space="preserve"> to a research question if you can</w:t>
      </w:r>
      <w:r w:rsidR="00337936" w:rsidRPr="00AE1C39">
        <w:rPr>
          <w:rFonts w:asciiTheme="minorHAnsi" w:eastAsiaTheme="minorEastAsia" w:hAnsiTheme="minorHAnsi" w:cstheme="minorBidi"/>
          <w:bCs w:val="0"/>
          <w:color w:val="auto"/>
          <w:szCs w:val="28"/>
        </w:rPr>
        <w:t>.</w:t>
      </w:r>
    </w:p>
    <w:p w14:paraId="3D4F32ED" w14:textId="0668D07D" w:rsidR="00EC2302" w:rsidRDefault="00EC2302" w:rsidP="00655C17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</w:p>
    <w:p w14:paraId="7E130F97" w14:textId="343BC767" w:rsidR="003E0358" w:rsidRPr="00D133A2" w:rsidRDefault="003E0358" w:rsidP="00D133A2">
      <w:pPr>
        <w:pStyle w:val="Heading1"/>
        <w:rPr>
          <w:b/>
          <w:sz w:val="40"/>
        </w:rPr>
      </w:pPr>
      <w:r>
        <w:rPr>
          <w:b/>
          <w:sz w:val="40"/>
        </w:rPr>
        <w:t>Methods</w:t>
      </w:r>
    </w:p>
    <w:p w14:paraId="495F9582" w14:textId="34124E36" w:rsidR="00964717" w:rsidRDefault="00964717" w:rsidP="00655C17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  <w:t>Dataset</w:t>
      </w:r>
    </w:p>
    <w:p w14:paraId="1F57004A" w14:textId="31E1A20E" w:rsidR="004C31FC" w:rsidRDefault="00AF119F" w:rsidP="00655C17">
      <w:pPr>
        <w:rPr>
          <w:sz w:val="28"/>
          <w:szCs w:val="28"/>
        </w:rPr>
      </w:pPr>
      <w:r w:rsidRPr="00AF119F">
        <w:rPr>
          <w:sz w:val="28"/>
          <w:szCs w:val="28"/>
        </w:rPr>
        <w:t>Your report should justify your choice of datasets and be informed by research.</w:t>
      </w:r>
      <w:r w:rsidR="000448CD">
        <w:rPr>
          <w:sz w:val="28"/>
          <w:szCs w:val="28"/>
        </w:rPr>
        <w:t xml:space="preserve">  Talk about the dataset, where you got it from</w:t>
      </w:r>
      <w:r w:rsidR="00F012BB">
        <w:rPr>
          <w:sz w:val="28"/>
          <w:szCs w:val="28"/>
        </w:rPr>
        <w:t xml:space="preserve"> (source)</w:t>
      </w:r>
      <w:r w:rsidR="000448CD">
        <w:rPr>
          <w:sz w:val="28"/>
          <w:szCs w:val="28"/>
        </w:rPr>
        <w:t>, what it contains etc</w:t>
      </w:r>
      <w:r w:rsidR="00F012BB">
        <w:rPr>
          <w:sz w:val="28"/>
          <w:szCs w:val="28"/>
        </w:rPr>
        <w:t>.</w:t>
      </w:r>
      <w:r w:rsidR="00357956">
        <w:rPr>
          <w:sz w:val="28"/>
          <w:szCs w:val="28"/>
        </w:rPr>
        <w:t xml:space="preserve"> Here </w:t>
      </w:r>
      <w:r w:rsidR="00357956">
        <w:rPr>
          <w:sz w:val="28"/>
          <w:szCs w:val="28"/>
        </w:rPr>
        <w:lastRenderedPageBreak/>
        <w:t>you can add a table explaining the original dataset</w:t>
      </w:r>
      <w:r w:rsidR="00282162">
        <w:rPr>
          <w:sz w:val="28"/>
          <w:szCs w:val="28"/>
        </w:rPr>
        <w:t xml:space="preserve"> </w:t>
      </w:r>
      <w:r w:rsidR="00297D9A">
        <w:rPr>
          <w:sz w:val="28"/>
          <w:szCs w:val="28"/>
        </w:rPr>
        <w:t>(the one you built in one of the weekly activities)</w:t>
      </w:r>
      <w:r w:rsidR="00357956">
        <w:rPr>
          <w:sz w:val="28"/>
          <w:szCs w:val="28"/>
        </w:rPr>
        <w:t>.</w:t>
      </w:r>
    </w:p>
    <w:p w14:paraId="6893290B" w14:textId="5DB8A072" w:rsidR="00964717" w:rsidRPr="006F636A" w:rsidRDefault="004C31FC" w:rsidP="00655C17">
      <w:pPr>
        <w:rPr>
          <w:sz w:val="28"/>
          <w:szCs w:val="28"/>
        </w:rPr>
      </w:pPr>
      <w:r>
        <w:rPr>
          <w:sz w:val="28"/>
          <w:szCs w:val="28"/>
        </w:rPr>
        <w:t xml:space="preserve">Give as much information regarding the dataset and </w:t>
      </w:r>
      <w:r w:rsidR="001C639C" w:rsidRPr="00020E2B">
        <w:rPr>
          <w:sz w:val="28"/>
          <w:szCs w:val="28"/>
        </w:rPr>
        <w:t>about your topic area</w:t>
      </w:r>
      <w:r w:rsidR="001C639C">
        <w:rPr>
          <w:sz w:val="28"/>
          <w:szCs w:val="28"/>
        </w:rPr>
        <w:t xml:space="preserve">, work that have been done, </w:t>
      </w:r>
      <w:r w:rsidR="003748DE">
        <w:rPr>
          <w:sz w:val="28"/>
          <w:szCs w:val="28"/>
        </w:rPr>
        <w:t>d</w:t>
      </w:r>
      <w:r w:rsidR="003748DE" w:rsidRPr="003748DE">
        <w:rPr>
          <w:sz w:val="28"/>
          <w:szCs w:val="28"/>
        </w:rPr>
        <w:t xml:space="preserve">etailed use of literature </w:t>
      </w:r>
      <w:r w:rsidR="001C639C">
        <w:rPr>
          <w:sz w:val="28"/>
          <w:szCs w:val="28"/>
        </w:rPr>
        <w:t>about the topi</w:t>
      </w:r>
      <w:r w:rsidR="00337936">
        <w:rPr>
          <w:sz w:val="28"/>
          <w:szCs w:val="28"/>
        </w:rPr>
        <w:t>c.</w:t>
      </w:r>
    </w:p>
    <w:p w14:paraId="7103B5EA" w14:textId="0502D016" w:rsidR="00964717" w:rsidRPr="006F636A" w:rsidRDefault="004F38A5" w:rsidP="006F636A">
      <w:pPr>
        <w:pStyle w:val="Heading1"/>
        <w:rPr>
          <w:b/>
          <w:sz w:val="40"/>
        </w:rPr>
      </w:pPr>
      <w:r>
        <w:rPr>
          <w:b/>
          <w:sz w:val="40"/>
        </w:rPr>
        <w:t>Analysis and Results</w:t>
      </w:r>
    </w:p>
    <w:p w14:paraId="05954FE4" w14:textId="24446432" w:rsidR="00357956" w:rsidRDefault="00357956" w:rsidP="00357956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  <w:t>Dataset Preparation</w:t>
      </w:r>
    </w:p>
    <w:p w14:paraId="2292683E" w14:textId="0B7E5025" w:rsidR="00964717" w:rsidRDefault="00F218C7" w:rsidP="00A44C21">
      <w:pPr>
        <w:jc w:val="both"/>
        <w:rPr>
          <w:sz w:val="28"/>
          <w:szCs w:val="28"/>
        </w:rPr>
      </w:pPr>
      <w:r w:rsidRPr="00F218C7">
        <w:rPr>
          <w:sz w:val="28"/>
          <w:szCs w:val="28"/>
        </w:rPr>
        <w:t xml:space="preserve">Clean the data if and as necessary. Your report should document and justify any techniques you have </w:t>
      </w:r>
      <w:proofErr w:type="spellStart"/>
      <w:r w:rsidRPr="00F218C7">
        <w:rPr>
          <w:sz w:val="28"/>
          <w:szCs w:val="28"/>
        </w:rPr>
        <w:t>utili</w:t>
      </w:r>
      <w:r w:rsidR="00421FA2">
        <w:rPr>
          <w:sz w:val="28"/>
          <w:szCs w:val="28"/>
        </w:rPr>
        <w:t>s</w:t>
      </w:r>
      <w:r w:rsidRPr="00F218C7">
        <w:rPr>
          <w:sz w:val="28"/>
          <w:szCs w:val="28"/>
        </w:rPr>
        <w:t>ed</w:t>
      </w:r>
      <w:proofErr w:type="spellEnd"/>
      <w:r w:rsidRPr="00F218C7">
        <w:rPr>
          <w:sz w:val="28"/>
          <w:szCs w:val="28"/>
        </w:rPr>
        <w:t xml:space="preserve"> to assess the quality of the data.</w:t>
      </w:r>
      <w:r w:rsidR="00E12E14">
        <w:rPr>
          <w:sz w:val="28"/>
          <w:szCs w:val="28"/>
        </w:rPr>
        <w:t xml:space="preserve"> </w:t>
      </w:r>
      <w:r w:rsidR="00330F37">
        <w:rPr>
          <w:sz w:val="28"/>
          <w:szCs w:val="28"/>
        </w:rPr>
        <w:t xml:space="preserve">Talk about datatypes, some techniques that can be applied etc. </w:t>
      </w:r>
      <w:r w:rsidR="00E12E14">
        <w:rPr>
          <w:sz w:val="28"/>
          <w:szCs w:val="28"/>
        </w:rPr>
        <w:t>You can provide screenshots when necessary.</w:t>
      </w:r>
      <w:r w:rsidR="00E17031">
        <w:rPr>
          <w:sz w:val="28"/>
          <w:szCs w:val="28"/>
        </w:rPr>
        <w:t xml:space="preserve"> If the dataset did not need any preparation, you still need to mention why</w:t>
      </w:r>
      <w:r w:rsidR="008C2D43">
        <w:rPr>
          <w:sz w:val="28"/>
          <w:szCs w:val="28"/>
        </w:rPr>
        <w:t>;</w:t>
      </w:r>
      <w:r w:rsidR="00E17031">
        <w:rPr>
          <w:sz w:val="28"/>
          <w:szCs w:val="28"/>
        </w:rPr>
        <w:t xml:space="preserve"> for example, no null values </w:t>
      </w:r>
      <w:proofErr w:type="spellStart"/>
      <w:r w:rsidR="00E17031">
        <w:rPr>
          <w:sz w:val="28"/>
          <w:szCs w:val="28"/>
        </w:rPr>
        <w:t>etc</w:t>
      </w:r>
      <w:proofErr w:type="spellEnd"/>
      <w:r w:rsidR="00435122">
        <w:rPr>
          <w:sz w:val="28"/>
          <w:szCs w:val="28"/>
        </w:rPr>
        <w:t>, how did you check that</w:t>
      </w:r>
      <w:r w:rsidR="00E17031">
        <w:rPr>
          <w:sz w:val="28"/>
          <w:szCs w:val="28"/>
        </w:rPr>
        <w:t>.</w:t>
      </w:r>
    </w:p>
    <w:p w14:paraId="0ED4E1FD" w14:textId="2FE59617" w:rsidR="00964717" w:rsidRDefault="00F218C7" w:rsidP="00435122">
      <w:pPr>
        <w:jc w:val="both"/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  <w:r>
        <w:rPr>
          <w:sz w:val="28"/>
          <w:szCs w:val="28"/>
        </w:rPr>
        <w:t>If you are using a subset of the data</w:t>
      </w:r>
      <w:r w:rsidR="00E17031">
        <w:rPr>
          <w:sz w:val="28"/>
          <w:szCs w:val="28"/>
        </w:rPr>
        <w:t>set</w:t>
      </w:r>
      <w:r>
        <w:rPr>
          <w:sz w:val="28"/>
          <w:szCs w:val="28"/>
        </w:rPr>
        <w:t xml:space="preserve"> for preparation</w:t>
      </w:r>
      <w:r w:rsidR="00E17031">
        <w:rPr>
          <w:sz w:val="28"/>
          <w:szCs w:val="28"/>
        </w:rPr>
        <w:t xml:space="preserve"> (in case you have identified too big datasets)</w:t>
      </w:r>
      <w:r>
        <w:rPr>
          <w:sz w:val="28"/>
          <w:szCs w:val="28"/>
        </w:rPr>
        <w:t xml:space="preserve">, you </w:t>
      </w:r>
      <w:proofErr w:type="gramStart"/>
      <w:r>
        <w:rPr>
          <w:sz w:val="28"/>
          <w:szCs w:val="28"/>
        </w:rPr>
        <w:t>have</w:t>
      </w:r>
      <w:r w:rsidR="00A31A8D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mention this here.</w:t>
      </w:r>
      <w:r w:rsidR="00C14AA2">
        <w:rPr>
          <w:sz w:val="28"/>
          <w:szCs w:val="28"/>
        </w:rPr>
        <w:t xml:space="preserve"> A good dataset should contain from a few hundreds to a </w:t>
      </w:r>
      <w:r w:rsidR="008775D7">
        <w:rPr>
          <w:sz w:val="28"/>
          <w:szCs w:val="28"/>
        </w:rPr>
        <w:t>thousand</w:t>
      </w:r>
      <w:r w:rsidR="00C14AA2">
        <w:rPr>
          <w:sz w:val="28"/>
          <w:szCs w:val="28"/>
        </w:rPr>
        <w:t>, you will not be penalized if you are using bigger datasets</w:t>
      </w:r>
      <w:r w:rsidR="00435122">
        <w:rPr>
          <w:sz w:val="28"/>
          <w:szCs w:val="28"/>
        </w:rPr>
        <w:t xml:space="preserve"> as far as it does not slow your system during analysis.</w:t>
      </w:r>
    </w:p>
    <w:p w14:paraId="1D1BDD24" w14:textId="77777777" w:rsidR="00435122" w:rsidRDefault="00435122" w:rsidP="00435122">
      <w:pPr>
        <w:jc w:val="both"/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</w:p>
    <w:p w14:paraId="5AFB12D4" w14:textId="30FB977F" w:rsidR="00E12998" w:rsidRDefault="00E12998" w:rsidP="00E12998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  <w:t>Expl</w:t>
      </w:r>
      <w:r w:rsidR="005C1A66"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  <w:t>oratory Data Analysis</w:t>
      </w:r>
    </w:p>
    <w:p w14:paraId="78E09683" w14:textId="59B48DCA" w:rsidR="00E12998" w:rsidRDefault="00BF0B97" w:rsidP="00D3626F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E16F9" w:rsidRPr="00AE16F9">
        <w:rPr>
          <w:sz w:val="28"/>
          <w:szCs w:val="28"/>
        </w:rPr>
        <w:t>rimarily EDA is for seeing what the data can tell us</w:t>
      </w:r>
      <w:r w:rsidR="00AE16F9">
        <w:rPr>
          <w:sz w:val="28"/>
          <w:szCs w:val="28"/>
        </w:rPr>
        <w:t>.</w:t>
      </w:r>
    </w:p>
    <w:p w14:paraId="6188E0C4" w14:textId="6232F548" w:rsidR="004B20DA" w:rsidRDefault="004B20DA" w:rsidP="00D3626F">
      <w:pPr>
        <w:jc w:val="both"/>
        <w:rPr>
          <w:sz w:val="28"/>
          <w:szCs w:val="28"/>
        </w:rPr>
      </w:pPr>
      <w:proofErr w:type="spellStart"/>
      <w:r w:rsidRPr="004B20DA">
        <w:rPr>
          <w:sz w:val="28"/>
          <w:szCs w:val="28"/>
        </w:rPr>
        <w:t>Utilise</w:t>
      </w:r>
      <w:proofErr w:type="spellEnd"/>
      <w:r w:rsidRPr="004B20DA">
        <w:rPr>
          <w:sz w:val="28"/>
          <w:szCs w:val="28"/>
        </w:rPr>
        <w:t xml:space="preserve"> suitable data mining tools and analysis techniques to find significant patterns and trends (SPSS, Excel, Tableau, WEKA, Python libraries, </w:t>
      </w:r>
      <w:r w:rsidR="00E80637" w:rsidRPr="004B20DA">
        <w:rPr>
          <w:sz w:val="28"/>
          <w:szCs w:val="28"/>
        </w:rPr>
        <w:t>etc.</w:t>
      </w:r>
      <w:r w:rsidRPr="004B20DA">
        <w:rPr>
          <w:sz w:val="28"/>
          <w:szCs w:val="28"/>
        </w:rPr>
        <w:t>).</w:t>
      </w:r>
      <w:r w:rsidR="004D12F5">
        <w:rPr>
          <w:sz w:val="28"/>
          <w:szCs w:val="28"/>
        </w:rPr>
        <w:t xml:space="preserve"> </w:t>
      </w:r>
      <w:r w:rsidR="00DD6341">
        <w:rPr>
          <w:sz w:val="28"/>
          <w:szCs w:val="28"/>
        </w:rPr>
        <w:t>You do not need to use all the tools but using Python or a mix of tools will provide you with higher grades.</w:t>
      </w:r>
    </w:p>
    <w:p w14:paraId="08E899F5" w14:textId="7BC13363" w:rsidR="008775D7" w:rsidRDefault="004D12F5" w:rsidP="00D362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histograms, bar chats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to see if you can get any insights from the data, look at </w:t>
      </w:r>
      <w:r w:rsidR="00EE10DA">
        <w:rPr>
          <w:sz w:val="28"/>
          <w:szCs w:val="28"/>
        </w:rPr>
        <w:t>the distribution etc.</w:t>
      </w:r>
      <w:r w:rsidR="00D3626F">
        <w:rPr>
          <w:sz w:val="28"/>
          <w:szCs w:val="28"/>
        </w:rPr>
        <w:t xml:space="preserve"> Look for null values,</w:t>
      </w:r>
      <w:r w:rsidR="008775D7">
        <w:rPr>
          <w:sz w:val="28"/>
          <w:szCs w:val="28"/>
        </w:rPr>
        <w:t xml:space="preserve"> drop un</w:t>
      </w:r>
      <w:r w:rsidR="00575C94">
        <w:rPr>
          <w:sz w:val="28"/>
          <w:szCs w:val="28"/>
        </w:rPr>
        <w:t>necessary columns, rows,</w:t>
      </w:r>
      <w:r w:rsidR="00D3626F">
        <w:rPr>
          <w:sz w:val="28"/>
          <w:szCs w:val="28"/>
        </w:rPr>
        <w:t xml:space="preserve"> </w:t>
      </w:r>
      <w:r w:rsidR="00575C94">
        <w:rPr>
          <w:sz w:val="28"/>
          <w:szCs w:val="28"/>
        </w:rPr>
        <w:t xml:space="preserve">find </w:t>
      </w:r>
      <w:r w:rsidR="00D3626F">
        <w:rPr>
          <w:sz w:val="28"/>
          <w:szCs w:val="28"/>
        </w:rPr>
        <w:lastRenderedPageBreak/>
        <w:t>outliers</w:t>
      </w:r>
      <w:r w:rsidR="00575C94">
        <w:rPr>
          <w:sz w:val="28"/>
          <w:szCs w:val="28"/>
        </w:rPr>
        <w:t>, correlation among variables</w:t>
      </w:r>
      <w:r w:rsidR="00C47B59">
        <w:rPr>
          <w:sz w:val="28"/>
          <w:szCs w:val="28"/>
        </w:rPr>
        <w:t>, clusters</w:t>
      </w:r>
      <w:r w:rsidR="00D3626F">
        <w:rPr>
          <w:sz w:val="28"/>
          <w:szCs w:val="28"/>
        </w:rPr>
        <w:t xml:space="preserve"> </w:t>
      </w:r>
      <w:proofErr w:type="spellStart"/>
      <w:r w:rsidR="00D3626F">
        <w:rPr>
          <w:sz w:val="28"/>
          <w:szCs w:val="28"/>
        </w:rPr>
        <w:t>etc</w:t>
      </w:r>
      <w:proofErr w:type="spellEnd"/>
      <w:r w:rsidR="00D3626F">
        <w:rPr>
          <w:sz w:val="28"/>
          <w:szCs w:val="28"/>
        </w:rPr>
        <w:t xml:space="preserve">… This is not limited to what is in this document, the further you deep, the better it </w:t>
      </w:r>
      <w:proofErr w:type="gramStart"/>
      <w:r w:rsidR="00D3626F">
        <w:rPr>
          <w:sz w:val="28"/>
          <w:szCs w:val="28"/>
        </w:rPr>
        <w:t>is</w:t>
      </w:r>
      <w:proofErr w:type="gramEnd"/>
      <w:r w:rsidR="00D3626F">
        <w:rPr>
          <w:sz w:val="28"/>
          <w:szCs w:val="28"/>
        </w:rPr>
        <w:t xml:space="preserve"> and you should document each step.</w:t>
      </w:r>
    </w:p>
    <w:p w14:paraId="012F0F63" w14:textId="7B104E52" w:rsidR="008775D7" w:rsidRDefault="008775D7" w:rsidP="008775D7">
      <w:pPr>
        <w:rPr>
          <w:sz w:val="28"/>
          <w:szCs w:val="28"/>
        </w:rPr>
      </w:pPr>
      <w:r>
        <w:rPr>
          <w:sz w:val="28"/>
          <w:szCs w:val="28"/>
        </w:rPr>
        <w:t>Here you can add another table explaining the new dataset if you wish, after making some changes.</w:t>
      </w:r>
    </w:p>
    <w:p w14:paraId="0B094E30" w14:textId="7F094088" w:rsidR="00954526" w:rsidRPr="00954526" w:rsidRDefault="00954526" w:rsidP="00954526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  <w:r w:rsidRPr="00954526"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  <w:t>Data Modelling and Visualisation</w:t>
      </w:r>
    </w:p>
    <w:p w14:paraId="2FFC6803" w14:textId="2B304A3C" w:rsidR="008775D7" w:rsidRDefault="00FB112C" w:rsidP="00D3626F">
      <w:pPr>
        <w:jc w:val="both"/>
        <w:rPr>
          <w:sz w:val="28"/>
          <w:szCs w:val="28"/>
        </w:rPr>
      </w:pPr>
      <w:r>
        <w:rPr>
          <w:sz w:val="28"/>
          <w:szCs w:val="28"/>
        </w:rPr>
        <w:t>Identify your independent and dependent variables</w:t>
      </w:r>
      <w:r w:rsidR="00E312FC">
        <w:rPr>
          <w:sz w:val="28"/>
          <w:szCs w:val="28"/>
        </w:rPr>
        <w:t>. Perform analysis such as time series, multivariate, bivariate analysis,</w:t>
      </w:r>
      <w:r w:rsidR="00A20B2F">
        <w:rPr>
          <w:sz w:val="28"/>
          <w:szCs w:val="28"/>
        </w:rPr>
        <w:t xml:space="preserve"> linear regression etc. You can try to explain what you are trying to predict, follow the code examples from the class activities.</w:t>
      </w:r>
    </w:p>
    <w:p w14:paraId="515E20A6" w14:textId="263A0ACE" w:rsidR="00DD6341" w:rsidRDefault="00133B64" w:rsidP="00D3626F">
      <w:pPr>
        <w:jc w:val="both"/>
        <w:rPr>
          <w:sz w:val="28"/>
          <w:szCs w:val="28"/>
        </w:rPr>
      </w:pPr>
      <w:r w:rsidRPr="00133B64">
        <w:rPr>
          <w:sz w:val="28"/>
          <w:szCs w:val="28"/>
        </w:rPr>
        <w:t xml:space="preserve">Use appropriate tools to perform some visualisation on the chosen dataset. The choice is yours, based on your future intention of work </w:t>
      </w:r>
      <w:proofErr w:type="gramStart"/>
      <w:r w:rsidRPr="00133B64">
        <w:rPr>
          <w:sz w:val="28"/>
          <w:szCs w:val="28"/>
        </w:rPr>
        <w:t>and also</w:t>
      </w:r>
      <w:proofErr w:type="gramEnd"/>
      <w:r w:rsidRPr="00133B64">
        <w:rPr>
          <w:sz w:val="28"/>
          <w:szCs w:val="28"/>
        </w:rPr>
        <w:t xml:space="preserve"> the familiarity of the tool. Your report should document and justify the techniques you have used to mine and </w:t>
      </w:r>
      <w:proofErr w:type="spellStart"/>
      <w:r w:rsidRPr="00133B64">
        <w:rPr>
          <w:sz w:val="28"/>
          <w:szCs w:val="28"/>
        </w:rPr>
        <w:t>analyse</w:t>
      </w:r>
      <w:proofErr w:type="spellEnd"/>
      <w:r w:rsidRPr="00133B64">
        <w:rPr>
          <w:sz w:val="28"/>
          <w:szCs w:val="28"/>
        </w:rPr>
        <w:t xml:space="preserve"> the data </w:t>
      </w:r>
      <w:r w:rsidR="00B93203">
        <w:rPr>
          <w:sz w:val="28"/>
          <w:szCs w:val="28"/>
        </w:rPr>
        <w:t xml:space="preserve">based on some examples from the weekly class activities as well </w:t>
      </w:r>
      <w:proofErr w:type="spellStart"/>
      <w:r w:rsidR="00B93203">
        <w:rPr>
          <w:sz w:val="28"/>
          <w:szCs w:val="28"/>
        </w:rPr>
        <w:t>ad</w:t>
      </w:r>
      <w:proofErr w:type="spellEnd"/>
      <w:r w:rsidR="00B93203">
        <w:rPr>
          <w:sz w:val="28"/>
          <w:szCs w:val="28"/>
        </w:rPr>
        <w:t xml:space="preserve"> from your own research.</w:t>
      </w:r>
      <w:r w:rsidR="00DD6341">
        <w:rPr>
          <w:sz w:val="28"/>
          <w:szCs w:val="28"/>
        </w:rPr>
        <w:t xml:space="preserve"> </w:t>
      </w:r>
    </w:p>
    <w:p w14:paraId="0B3FCBF9" w14:textId="2980D07F" w:rsidR="008030F4" w:rsidRDefault="008030F4" w:rsidP="00D3626F">
      <w:pPr>
        <w:jc w:val="both"/>
        <w:rPr>
          <w:sz w:val="28"/>
          <w:szCs w:val="28"/>
        </w:rPr>
      </w:pPr>
    </w:p>
    <w:p w14:paraId="4DCB6516" w14:textId="641FBC3C" w:rsidR="008030F4" w:rsidRDefault="008030F4" w:rsidP="008030F4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Evaluation</w:t>
      </w:r>
    </w:p>
    <w:p w14:paraId="267C4A90" w14:textId="5F0A28C2" w:rsidR="006D3230" w:rsidRDefault="00C54CB0" w:rsidP="006D3230">
      <w:pPr>
        <w:jc w:val="both"/>
        <w:rPr>
          <w:sz w:val="28"/>
          <w:szCs w:val="28"/>
        </w:rPr>
      </w:pPr>
      <w:r>
        <w:rPr>
          <w:sz w:val="28"/>
          <w:szCs w:val="28"/>
        </w:rPr>
        <w:t>After you have performed some modellin</w:t>
      </w:r>
      <w:r w:rsidR="00130E5F">
        <w:rPr>
          <w:sz w:val="28"/>
          <w:szCs w:val="28"/>
        </w:rPr>
        <w:t>g</w:t>
      </w:r>
      <w:r>
        <w:rPr>
          <w:sz w:val="28"/>
          <w:szCs w:val="28"/>
        </w:rPr>
        <w:t xml:space="preserve"> and obtained some results</w:t>
      </w:r>
      <w:r w:rsidR="00AB2A23">
        <w:rPr>
          <w:sz w:val="28"/>
          <w:szCs w:val="28"/>
        </w:rPr>
        <w:t>, identified any patterns in the data or provided some insights</w:t>
      </w:r>
      <w:r w:rsidR="00130E5F">
        <w:rPr>
          <w:sz w:val="28"/>
          <w:szCs w:val="28"/>
        </w:rPr>
        <w:t xml:space="preserve">, you can compare your work with existing work from other researchers in a few paragraphs to see what </w:t>
      </w:r>
      <w:proofErr w:type="gramStart"/>
      <w:r w:rsidR="00130E5F">
        <w:rPr>
          <w:sz w:val="28"/>
          <w:szCs w:val="28"/>
        </w:rPr>
        <w:t>are the effects of one variable on another</w:t>
      </w:r>
      <w:proofErr w:type="gramEnd"/>
      <w:r w:rsidR="00130E5F">
        <w:rPr>
          <w:sz w:val="28"/>
          <w:szCs w:val="28"/>
        </w:rPr>
        <w:t xml:space="preserve"> or among any other variables.</w:t>
      </w:r>
      <w:r w:rsidR="00DD6341">
        <w:rPr>
          <w:sz w:val="28"/>
          <w:szCs w:val="28"/>
        </w:rPr>
        <w:t xml:space="preserve"> Evaluate your work critically explaining what could have done to support your analysis. What approaches could have been used. Look for models/data cleaning/data pre-processing techniques from the literature to compare your approach and evaluate critically. </w:t>
      </w:r>
    </w:p>
    <w:p w14:paraId="304BD1BF" w14:textId="77777777" w:rsidR="00DD6341" w:rsidRDefault="00DD6341" w:rsidP="006D3230">
      <w:pPr>
        <w:jc w:val="both"/>
        <w:rPr>
          <w:sz w:val="28"/>
          <w:szCs w:val="28"/>
        </w:rPr>
      </w:pPr>
    </w:p>
    <w:p w14:paraId="426E81DC" w14:textId="1B0D4AC1" w:rsidR="006D3230" w:rsidRPr="006D3230" w:rsidRDefault="006D3230" w:rsidP="006D3230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</w:pPr>
      <w:r w:rsidRPr="006D3230">
        <w:rPr>
          <w:rFonts w:asciiTheme="majorHAnsi" w:eastAsiaTheme="majorEastAsia" w:hAnsiTheme="majorHAnsi" w:cstheme="majorBidi"/>
          <w:bCs/>
          <w:color w:val="2F5897" w:themeColor="text2"/>
          <w:sz w:val="28"/>
          <w:szCs w:val="26"/>
        </w:rPr>
        <w:t>Limitations and Challenges</w:t>
      </w:r>
    </w:p>
    <w:p w14:paraId="4D6215F6" w14:textId="539FDAE0" w:rsidR="00933AD6" w:rsidRPr="00DD6341" w:rsidRDefault="00DD6341" w:rsidP="00655C17">
      <w:pPr>
        <w:pStyle w:val="Heading1"/>
        <w:rPr>
          <w:rFonts w:asciiTheme="minorHAnsi" w:eastAsiaTheme="minorEastAsia" w:hAnsiTheme="minorHAnsi" w:cstheme="minorBidi"/>
          <w:bCs w:val="0"/>
          <w:i w:val="0"/>
          <w:color w:val="auto"/>
          <w:sz w:val="28"/>
          <w:szCs w:val="28"/>
        </w:rPr>
      </w:pPr>
      <w:r w:rsidRPr="00DD6341">
        <w:rPr>
          <w:rFonts w:asciiTheme="minorHAnsi" w:eastAsiaTheme="minorEastAsia" w:hAnsiTheme="minorHAnsi" w:cstheme="minorBidi"/>
          <w:bCs w:val="0"/>
          <w:i w:val="0"/>
          <w:color w:val="auto"/>
          <w:sz w:val="28"/>
          <w:szCs w:val="28"/>
        </w:rPr>
        <w:t>Talk</w:t>
      </w:r>
      <w:r>
        <w:rPr>
          <w:rFonts w:asciiTheme="minorHAnsi" w:eastAsiaTheme="minorEastAsia" w:hAnsiTheme="minorHAnsi" w:cstheme="minorBidi"/>
          <w:bCs w:val="0"/>
          <w:i w:val="0"/>
          <w:color w:val="auto"/>
          <w:sz w:val="28"/>
          <w:szCs w:val="28"/>
        </w:rPr>
        <w:t xml:space="preserve"> about the challenges. All of you will face challenges regarding your dataset, how did you overcome some of these? What were your limitations?</w:t>
      </w:r>
    </w:p>
    <w:p w14:paraId="697F67DA" w14:textId="0E0A8EC5" w:rsidR="00655C17" w:rsidRPr="00655C17" w:rsidRDefault="00655C17" w:rsidP="00655C17">
      <w:pPr>
        <w:pStyle w:val="Heading1"/>
        <w:rPr>
          <w:b/>
          <w:sz w:val="40"/>
        </w:rPr>
      </w:pPr>
      <w:r w:rsidRPr="00655C17">
        <w:rPr>
          <w:b/>
          <w:sz w:val="40"/>
        </w:rPr>
        <w:t>Conclusion</w:t>
      </w:r>
    </w:p>
    <w:p w14:paraId="0EFE3226" w14:textId="77777777" w:rsidR="00655C17" w:rsidRPr="00655C17" w:rsidRDefault="00655C17" w:rsidP="00655C17"/>
    <w:p w14:paraId="138192D1" w14:textId="520C288F" w:rsidR="009B7468" w:rsidRDefault="00132702" w:rsidP="00B50769">
      <w:pPr>
        <w:jc w:val="both"/>
        <w:rPr>
          <w:sz w:val="28"/>
          <w:szCs w:val="28"/>
        </w:rPr>
      </w:pPr>
      <w:r>
        <w:rPr>
          <w:sz w:val="28"/>
          <w:szCs w:val="28"/>
        </w:rPr>
        <w:t>A few lines to conclude on</w:t>
      </w:r>
      <w:r w:rsidR="00A31B84">
        <w:rPr>
          <w:sz w:val="28"/>
          <w:szCs w:val="28"/>
        </w:rPr>
        <w:t xml:space="preserve"> the </w:t>
      </w:r>
      <w:r w:rsidR="00933AD6">
        <w:rPr>
          <w:sz w:val="28"/>
          <w:szCs w:val="28"/>
        </w:rPr>
        <w:t>work and</w:t>
      </w:r>
      <w:r w:rsidR="00A31B84">
        <w:rPr>
          <w:sz w:val="28"/>
          <w:szCs w:val="28"/>
        </w:rPr>
        <w:t xml:space="preserve"> what you have learnt</w:t>
      </w:r>
      <w:r w:rsidR="00415183">
        <w:rPr>
          <w:sz w:val="28"/>
          <w:szCs w:val="28"/>
        </w:rPr>
        <w:t>. The conclusion can be more like a reflective summary.</w:t>
      </w:r>
      <w:r w:rsidR="009B2785">
        <w:rPr>
          <w:sz w:val="28"/>
          <w:szCs w:val="28"/>
        </w:rPr>
        <w:t xml:space="preserve"> </w:t>
      </w:r>
      <w:r w:rsidR="0087646D" w:rsidRPr="0087646D">
        <w:rPr>
          <w:sz w:val="28"/>
          <w:szCs w:val="28"/>
        </w:rPr>
        <w:t>A reflection paper is meant to illustrate your understanding of the material and how it affects your ideas and possible practice in future.</w:t>
      </w:r>
    </w:p>
    <w:p w14:paraId="27A8B514" w14:textId="0E3786C7" w:rsidR="00D05B2C" w:rsidRDefault="00D05B2C" w:rsidP="00655C17">
      <w:pPr>
        <w:rPr>
          <w:sz w:val="28"/>
          <w:szCs w:val="28"/>
        </w:rPr>
      </w:pPr>
    </w:p>
    <w:p w14:paraId="3C0C26FE" w14:textId="7F300157" w:rsidR="00624AC9" w:rsidRPr="00F4256A" w:rsidRDefault="00D05B2C" w:rsidP="00655C17">
      <w:pPr>
        <w:rPr>
          <w:b/>
          <w:bCs/>
          <w:sz w:val="28"/>
          <w:szCs w:val="28"/>
        </w:rPr>
      </w:pPr>
      <w:r w:rsidRPr="00F4256A">
        <w:rPr>
          <w:b/>
          <w:bCs/>
          <w:sz w:val="28"/>
          <w:szCs w:val="28"/>
        </w:rPr>
        <w:t>(</w:t>
      </w:r>
      <w:r w:rsidR="00700570">
        <w:rPr>
          <w:b/>
          <w:bCs/>
          <w:sz w:val="28"/>
          <w:szCs w:val="28"/>
        </w:rPr>
        <w:t>&lt;1800&lt;</w:t>
      </w:r>
      <w:r w:rsidRPr="00F4256A">
        <w:rPr>
          <w:b/>
          <w:bCs/>
          <w:sz w:val="28"/>
          <w:szCs w:val="28"/>
        </w:rPr>
        <w:t>Total word count</w:t>
      </w:r>
      <w:r w:rsidR="00700570">
        <w:rPr>
          <w:b/>
          <w:bCs/>
          <w:sz w:val="28"/>
          <w:szCs w:val="28"/>
        </w:rPr>
        <w:t>&lt;2200</w:t>
      </w:r>
      <w:r w:rsidRPr="00F4256A">
        <w:rPr>
          <w:b/>
          <w:bCs/>
          <w:sz w:val="28"/>
          <w:szCs w:val="28"/>
        </w:rPr>
        <w:t>)</w:t>
      </w:r>
    </w:p>
    <w:p w14:paraId="3A1ED6F8" w14:textId="065BC380" w:rsidR="00B213AF" w:rsidRPr="009619F3" w:rsidRDefault="00D05B2C" w:rsidP="009619F3">
      <w:pPr>
        <w:pStyle w:val="Heading1"/>
        <w:rPr>
          <w:b/>
          <w:sz w:val="40"/>
        </w:rPr>
      </w:pPr>
      <w:r>
        <w:rPr>
          <w:b/>
          <w:sz w:val="40"/>
        </w:rPr>
        <w:t>Reference List (Harvard Style)</w:t>
      </w:r>
    </w:p>
    <w:p w14:paraId="193A7148" w14:textId="00E34508" w:rsidR="002305D9" w:rsidRDefault="00B213AF" w:rsidP="00B213AF">
      <w:pPr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</w:pPr>
      <w:r w:rsidRPr="00B213AF">
        <w:rPr>
          <w:rFonts w:asciiTheme="majorHAnsi" w:eastAsiaTheme="majorEastAsia" w:hAnsiTheme="majorHAnsi" w:cstheme="majorBidi"/>
          <w:b/>
          <w:bCs/>
          <w:i/>
          <w:color w:val="6076B4" w:themeColor="accent1"/>
          <w:sz w:val="40"/>
          <w:szCs w:val="32"/>
        </w:rPr>
        <w:t>Appendix (if needed)</w:t>
      </w:r>
    </w:p>
    <w:p w14:paraId="5C1F5C12" w14:textId="77777777" w:rsidR="002305D9" w:rsidRDefault="002305D9" w:rsidP="002305D9">
      <w:pPr>
        <w:pStyle w:val="Heading1"/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</w:pPr>
      <w:r w:rsidRPr="00843025"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You will need to produce screenshots of </w:t>
      </w:r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data analysis and </w:t>
      </w:r>
      <w:r w:rsidRPr="00843025"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visualisation results and code snippets where appropriate (your artefacts)</w:t>
      </w:r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 within the report</w:t>
      </w:r>
      <w:r w:rsidRPr="00843025"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 You should also submit your artefacts, </w:t>
      </w:r>
      <w:proofErr w:type="spellStart"/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i.e</w:t>
      </w:r>
      <w:proofErr w:type="spellEnd"/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, Python codes/ Tableau files/ demo </w:t>
      </w:r>
      <w:proofErr w:type="spellStart"/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etc</w:t>
      </w:r>
      <w:proofErr w:type="spellEnd"/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 in a zipped folder. </w:t>
      </w:r>
    </w:p>
    <w:p w14:paraId="3A1C0F32" w14:textId="70F5EC77" w:rsidR="002305D9" w:rsidRPr="00843025" w:rsidRDefault="002305D9" w:rsidP="002305D9">
      <w:pPr>
        <w:pStyle w:val="Heading1"/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NOTE :</w:t>
      </w:r>
      <w:proofErr w:type="gramEnd"/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874C6A"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You will be expected to demonstrate your artefacts </w:t>
      </w:r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 xml:space="preserve">(recorded video </w:t>
      </w:r>
      <w:r w:rsidR="008629B9"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up to 7 min long maximum)</w:t>
      </w:r>
      <w:r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as specified by the module leader</w:t>
      </w:r>
      <w:r w:rsidR="00C51705">
        <w:rPr>
          <w:rFonts w:eastAsia="Times New Roman"/>
          <w:color w:val="000000"/>
          <w:sz w:val="24"/>
          <w:szCs w:val="24"/>
          <w:u w:val="single"/>
          <w:shd w:val="clear" w:color="auto" w:fill="FFFFFF"/>
        </w:rPr>
        <w:t>.</w:t>
      </w:r>
    </w:p>
    <w:p w14:paraId="7C48B1CD" w14:textId="77777777" w:rsidR="002305D9" w:rsidRDefault="002305D9" w:rsidP="002305D9"/>
    <w:p w14:paraId="0BDA0E4C" w14:textId="77777777" w:rsidR="002305D9" w:rsidRDefault="002305D9" w:rsidP="002305D9">
      <w:r>
        <w:t>You should submit 2 files:</w:t>
      </w:r>
    </w:p>
    <w:p w14:paraId="476320CC" w14:textId="77777777" w:rsidR="002305D9" w:rsidRDefault="002305D9" w:rsidP="002305D9">
      <w:r>
        <w:t xml:space="preserve"> - Your report as a word or pdf document separately uploaded</w:t>
      </w:r>
    </w:p>
    <w:p w14:paraId="40EE0BE0" w14:textId="77777777" w:rsidR="002305D9" w:rsidRDefault="002305D9" w:rsidP="002305D9">
      <w:r>
        <w:t xml:space="preserve"> - Your dataset/source code/Tableau files/ Recorded demo/video/link to video or any data files as a zip file</w:t>
      </w:r>
    </w:p>
    <w:sectPr w:rsidR="002305D9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F0D4" w14:textId="77777777" w:rsidR="0056075A" w:rsidRDefault="0056075A">
      <w:pPr>
        <w:spacing w:after="0" w:line="240" w:lineRule="auto"/>
      </w:pPr>
      <w:r>
        <w:separator/>
      </w:r>
    </w:p>
  </w:endnote>
  <w:endnote w:type="continuationSeparator" w:id="0">
    <w:p w14:paraId="28014170" w14:textId="77777777" w:rsidR="0056075A" w:rsidRDefault="0056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1D4F" w14:textId="77777777" w:rsidR="005B5242" w:rsidRDefault="005B5242">
    <w:pPr>
      <w:jc w:val="right"/>
    </w:pPr>
  </w:p>
  <w:p w14:paraId="6063101A" w14:textId="77777777" w:rsidR="005B5242" w:rsidRDefault="00B2656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536D9C52" w14:textId="77777777" w:rsidR="005B5242" w:rsidRDefault="00B2656D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anchorId="463BAF87" wp14:editId="7AC9A914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9A5F564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2F12DEB1" w14:textId="77777777" w:rsidR="005B5242" w:rsidRDefault="005B5242">
    <w:pPr>
      <w:pStyle w:val="NoSpacing"/>
      <w:rPr>
        <w:sz w:val="2"/>
        <w:szCs w:val="2"/>
      </w:rPr>
    </w:pPr>
  </w:p>
  <w:p w14:paraId="01F5EB2B" w14:textId="77777777" w:rsidR="005B5242" w:rsidRDefault="005B5242"/>
  <w:p w14:paraId="524B934E" w14:textId="77777777" w:rsidR="005B5242" w:rsidRDefault="005B5242"/>
  <w:p w14:paraId="385F0A81" w14:textId="77777777" w:rsidR="005B5242" w:rsidRDefault="005B5242"/>
  <w:p w14:paraId="3122C850" w14:textId="77777777" w:rsidR="00AA7187" w:rsidRDefault="00AA71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CFA73" w14:textId="77777777" w:rsidR="00B0543B" w:rsidRDefault="00B054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0D869" w14:textId="77777777" w:rsidR="00AA7187" w:rsidRDefault="00AA71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7700" w14:textId="77777777" w:rsidR="0056075A" w:rsidRDefault="0056075A">
      <w:pPr>
        <w:spacing w:after="0" w:line="240" w:lineRule="auto"/>
      </w:pPr>
      <w:r>
        <w:separator/>
      </w:r>
    </w:p>
  </w:footnote>
  <w:footnote w:type="continuationSeparator" w:id="0">
    <w:p w14:paraId="4FEDFEFA" w14:textId="77777777" w:rsidR="0056075A" w:rsidRDefault="00560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4415FF" w14:textId="7436D022" w:rsidR="005B5242" w:rsidRDefault="00C6421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Portfolio for Data Science COM618</w:t>
        </w:r>
      </w:p>
    </w:sdtContent>
  </w:sdt>
  <w:p w14:paraId="020CCA5B" w14:textId="77777777" w:rsidR="005B5242" w:rsidRDefault="00B2656D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14:paraId="3FBBBC0E" w14:textId="77777777" w:rsidR="00AA7187" w:rsidRDefault="00AA71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5F3F"/>
    <w:multiLevelType w:val="hybridMultilevel"/>
    <w:tmpl w:val="7EC4A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953D6"/>
    <w:multiLevelType w:val="hybridMultilevel"/>
    <w:tmpl w:val="681A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43110">
    <w:abstractNumId w:val="1"/>
  </w:num>
  <w:num w:numId="2" w16cid:durableId="22376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4"/>
    <w:rsid w:val="00001102"/>
    <w:rsid w:val="00014867"/>
    <w:rsid w:val="00015FF0"/>
    <w:rsid w:val="00020E2B"/>
    <w:rsid w:val="00042FC1"/>
    <w:rsid w:val="000448CD"/>
    <w:rsid w:val="0005171A"/>
    <w:rsid w:val="0006613F"/>
    <w:rsid w:val="00082A29"/>
    <w:rsid w:val="000B5AFB"/>
    <w:rsid w:val="000C2FEE"/>
    <w:rsid w:val="000D4811"/>
    <w:rsid w:val="00114629"/>
    <w:rsid w:val="00122191"/>
    <w:rsid w:val="00130E5F"/>
    <w:rsid w:val="00132702"/>
    <w:rsid w:val="00133B64"/>
    <w:rsid w:val="00157FCE"/>
    <w:rsid w:val="00195794"/>
    <w:rsid w:val="001C2628"/>
    <w:rsid w:val="001C639C"/>
    <w:rsid w:val="00215658"/>
    <w:rsid w:val="0022641B"/>
    <w:rsid w:val="002305D9"/>
    <w:rsid w:val="002520D4"/>
    <w:rsid w:val="00282162"/>
    <w:rsid w:val="00284E9E"/>
    <w:rsid w:val="00297D9A"/>
    <w:rsid w:val="002D60DB"/>
    <w:rsid w:val="00330F37"/>
    <w:rsid w:val="00331C4E"/>
    <w:rsid w:val="00336EB3"/>
    <w:rsid w:val="00337936"/>
    <w:rsid w:val="00357956"/>
    <w:rsid w:val="003748DE"/>
    <w:rsid w:val="00376D65"/>
    <w:rsid w:val="003B0320"/>
    <w:rsid w:val="003B34E9"/>
    <w:rsid w:val="003B6D60"/>
    <w:rsid w:val="003C599F"/>
    <w:rsid w:val="003E0358"/>
    <w:rsid w:val="003E4B10"/>
    <w:rsid w:val="003E5F9F"/>
    <w:rsid w:val="003F1A8D"/>
    <w:rsid w:val="00415183"/>
    <w:rsid w:val="00421FA2"/>
    <w:rsid w:val="00435122"/>
    <w:rsid w:val="004853D9"/>
    <w:rsid w:val="004A4AE0"/>
    <w:rsid w:val="004B20DA"/>
    <w:rsid w:val="004C31FC"/>
    <w:rsid w:val="004D12F5"/>
    <w:rsid w:val="004E0A9D"/>
    <w:rsid w:val="004E4607"/>
    <w:rsid w:val="004F38A5"/>
    <w:rsid w:val="00503DE0"/>
    <w:rsid w:val="005230BC"/>
    <w:rsid w:val="0056075A"/>
    <w:rsid w:val="005706CD"/>
    <w:rsid w:val="00575C94"/>
    <w:rsid w:val="00587B45"/>
    <w:rsid w:val="005B5242"/>
    <w:rsid w:val="005B6804"/>
    <w:rsid w:val="005C1A66"/>
    <w:rsid w:val="005F1C31"/>
    <w:rsid w:val="00610732"/>
    <w:rsid w:val="00615078"/>
    <w:rsid w:val="00624AC9"/>
    <w:rsid w:val="00655C17"/>
    <w:rsid w:val="00691141"/>
    <w:rsid w:val="006A51FF"/>
    <w:rsid w:val="006D3230"/>
    <w:rsid w:val="006F636A"/>
    <w:rsid w:val="006F7355"/>
    <w:rsid w:val="00700570"/>
    <w:rsid w:val="007024E4"/>
    <w:rsid w:val="00737C95"/>
    <w:rsid w:val="00757B87"/>
    <w:rsid w:val="00776936"/>
    <w:rsid w:val="007E1882"/>
    <w:rsid w:val="008030F4"/>
    <w:rsid w:val="00847697"/>
    <w:rsid w:val="008629B9"/>
    <w:rsid w:val="00863ED0"/>
    <w:rsid w:val="0087646D"/>
    <w:rsid w:val="008775D7"/>
    <w:rsid w:val="008775DC"/>
    <w:rsid w:val="00891D93"/>
    <w:rsid w:val="008937B9"/>
    <w:rsid w:val="008B3325"/>
    <w:rsid w:val="008C2D43"/>
    <w:rsid w:val="00933AD6"/>
    <w:rsid w:val="00941A43"/>
    <w:rsid w:val="00954526"/>
    <w:rsid w:val="009619F3"/>
    <w:rsid w:val="00964717"/>
    <w:rsid w:val="00974D83"/>
    <w:rsid w:val="009900A5"/>
    <w:rsid w:val="009A0026"/>
    <w:rsid w:val="009B2785"/>
    <w:rsid w:val="009B7468"/>
    <w:rsid w:val="009C5563"/>
    <w:rsid w:val="009F1760"/>
    <w:rsid w:val="00A20B2F"/>
    <w:rsid w:val="00A31A8D"/>
    <w:rsid w:val="00A31B84"/>
    <w:rsid w:val="00A44C21"/>
    <w:rsid w:val="00A701FB"/>
    <w:rsid w:val="00A852CA"/>
    <w:rsid w:val="00AA7187"/>
    <w:rsid w:val="00AB2A23"/>
    <w:rsid w:val="00AD1589"/>
    <w:rsid w:val="00AD47CF"/>
    <w:rsid w:val="00AE16F9"/>
    <w:rsid w:val="00AE1C39"/>
    <w:rsid w:val="00AF119F"/>
    <w:rsid w:val="00B0543B"/>
    <w:rsid w:val="00B14EAA"/>
    <w:rsid w:val="00B213AF"/>
    <w:rsid w:val="00B2656D"/>
    <w:rsid w:val="00B35C32"/>
    <w:rsid w:val="00B50769"/>
    <w:rsid w:val="00B53E5E"/>
    <w:rsid w:val="00B607B9"/>
    <w:rsid w:val="00B845E5"/>
    <w:rsid w:val="00B93203"/>
    <w:rsid w:val="00BC617E"/>
    <w:rsid w:val="00BF0B97"/>
    <w:rsid w:val="00C05D71"/>
    <w:rsid w:val="00C14AA2"/>
    <w:rsid w:val="00C356C2"/>
    <w:rsid w:val="00C47B59"/>
    <w:rsid w:val="00C51705"/>
    <w:rsid w:val="00C54CB0"/>
    <w:rsid w:val="00C64210"/>
    <w:rsid w:val="00C726D1"/>
    <w:rsid w:val="00D05B2C"/>
    <w:rsid w:val="00D133A2"/>
    <w:rsid w:val="00D143A9"/>
    <w:rsid w:val="00D31D28"/>
    <w:rsid w:val="00D34AB6"/>
    <w:rsid w:val="00D3626F"/>
    <w:rsid w:val="00D8275E"/>
    <w:rsid w:val="00D948E4"/>
    <w:rsid w:val="00DA5505"/>
    <w:rsid w:val="00DD6341"/>
    <w:rsid w:val="00DF682A"/>
    <w:rsid w:val="00E07C19"/>
    <w:rsid w:val="00E12998"/>
    <w:rsid w:val="00E12E14"/>
    <w:rsid w:val="00E17031"/>
    <w:rsid w:val="00E30FCA"/>
    <w:rsid w:val="00E312FC"/>
    <w:rsid w:val="00E41018"/>
    <w:rsid w:val="00E6231D"/>
    <w:rsid w:val="00E80637"/>
    <w:rsid w:val="00EC2302"/>
    <w:rsid w:val="00EE10DA"/>
    <w:rsid w:val="00EF299C"/>
    <w:rsid w:val="00F012BB"/>
    <w:rsid w:val="00F02B01"/>
    <w:rsid w:val="00F0538E"/>
    <w:rsid w:val="00F218C7"/>
    <w:rsid w:val="00F4256A"/>
    <w:rsid w:val="00FA68AC"/>
    <w:rsid w:val="00FB112C"/>
    <w:rsid w:val="00FB64F7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1FD5B9"/>
  <w15:docId w15:val="{C74FB303-A254-4CEC-9EEF-C89D4870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16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7DB5C510EA4165A67ECF1DCD4D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D817-C5FE-4B9E-96ED-82A5F1A5B988}"/>
      </w:docPartPr>
      <w:docPartBody>
        <w:p w:rsidR="005828B5" w:rsidRDefault="00DA683D" w:rsidP="00DA683D">
          <w:pPr>
            <w:pStyle w:val="DC7DB5C510EA4165A67ECF1DCD4D8A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5F5"/>
    <w:rsid w:val="002045F5"/>
    <w:rsid w:val="00372E8D"/>
    <w:rsid w:val="005828B5"/>
    <w:rsid w:val="00CC511C"/>
    <w:rsid w:val="00D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DC7DB5C510EA4165A67ECF1DCD4D8ABB">
    <w:name w:val="DC7DB5C510EA4165A67ECF1DCD4D8ABB"/>
    <w:rsid w:val="00DA683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2" ma:contentTypeDescription="Create a new document." ma:contentTypeScope="" ma:versionID="7484eb8177893099a89abc553d117d9d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691c3ea101f9c732bc8f422f45d3910a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C601D6-C199-488C-A4DC-036C667043A1}">
  <ds:schemaRefs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d7e0e616-5e9d-49ef-86d0-6f68e76912a6"/>
    <ds:schemaRef ds:uri="http://schemas.microsoft.com/office/2006/documentManagement/types"/>
    <ds:schemaRef ds:uri="http://schemas.openxmlformats.org/package/2006/metadata/core-properties"/>
    <ds:schemaRef ds:uri="4a103b8c-98e9-4fb9-a9f4-052beb1d875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16943F6-07E4-44EB-B17D-C4D08CD9B3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2923D6-87BE-4C45-8F49-E49ECBCEA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C5CC06-D8D5-4B85-929C-39D8E9E05D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5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for Data Science COM618</vt:lpstr>
    </vt:vector>
  </TitlesOfParts>
  <Company>Microsoft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for Data Science COM618</dc:title>
  <dc:subject>Your student number and name</dc:subject>
  <dc:creator>Christian Sauer</dc:creator>
  <cp:lastModifiedBy>Drishty Sobnath</cp:lastModifiedBy>
  <cp:revision>10</cp:revision>
  <cp:lastPrinted>2009-08-05T20:41:00Z</cp:lastPrinted>
  <dcterms:created xsi:type="dcterms:W3CDTF">2022-12-05T13:10:00Z</dcterms:created>
  <dcterms:modified xsi:type="dcterms:W3CDTF">2022-12-05T13:15:00Z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0x010100FA409DF20A20434B91813B9413D819A5</vt:lpwstr>
  </property>
</Properties>
</file>